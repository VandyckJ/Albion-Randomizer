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212A28" w14:paraId="69ABA2B4" w14:textId="77777777" w:rsidTr="0078100A">
        <w:trPr>
          <w:trHeight w:val="4410"/>
        </w:trPr>
        <w:tc>
          <w:tcPr>
            <w:tcW w:w="3600" w:type="dxa"/>
            <w:vAlign w:val="bottom"/>
          </w:tcPr>
          <w:p w14:paraId="26566A60" w14:textId="2ADB83AF" w:rsidR="001B2ABD" w:rsidRPr="00212A28" w:rsidRDefault="001B2ABD" w:rsidP="0078100A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C3BBAD1" w14:textId="77777777" w:rsidR="001B2ABD" w:rsidRPr="00212A28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A7ACAE0" w14:textId="187BA453" w:rsidR="001B2ABD" w:rsidRPr="000943EE" w:rsidRDefault="004C68DC" w:rsidP="001B2ABD">
            <w:pPr>
              <w:pStyle w:val="Titel"/>
              <w:rPr>
                <w:szCs w:val="96"/>
              </w:rPr>
            </w:pPr>
            <w:r w:rsidRPr="000943EE">
              <w:rPr>
                <w:szCs w:val="96"/>
              </w:rPr>
              <w:t>Jari Vandyck</w:t>
            </w:r>
          </w:p>
          <w:p w14:paraId="53C5E33E" w14:textId="6F52BE75" w:rsidR="001B2ABD" w:rsidRPr="00212A28" w:rsidRDefault="001B2ABD" w:rsidP="001B2ABD">
            <w:pPr>
              <w:pStyle w:val="Ondertitel"/>
            </w:pPr>
          </w:p>
        </w:tc>
      </w:tr>
      <w:tr w:rsidR="001B2ABD" w:rsidRPr="00212A28" w14:paraId="6922CC0C" w14:textId="77777777" w:rsidTr="0078100A">
        <w:tc>
          <w:tcPr>
            <w:tcW w:w="3600" w:type="dxa"/>
          </w:tcPr>
          <w:p w14:paraId="4CA5E2BB" w14:textId="54061F18" w:rsidR="00036450" w:rsidRPr="004C68DC" w:rsidRDefault="004C68DC" w:rsidP="004C68DC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nl-NL"/>
              </w:rPr>
            </w:pPr>
            <w:r w:rsidRPr="004C68DC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nl-NL"/>
              </w:rPr>
              <w:t xml:space="preserve">Adres </w:t>
            </w:r>
          </w:p>
          <w:p w14:paraId="12F7FCB3" w14:textId="1A58C3FB" w:rsidR="00036450" w:rsidRDefault="00036450" w:rsidP="00036450"/>
          <w:p w14:paraId="5A6345EE" w14:textId="66E10BA1" w:rsidR="004C68DC" w:rsidRDefault="004C68DC" w:rsidP="00036450">
            <w:r>
              <w:t>Middendijk 15</w:t>
            </w:r>
          </w:p>
          <w:p w14:paraId="628816D9" w14:textId="7CA6FFC7" w:rsidR="004C68DC" w:rsidRPr="00212A28" w:rsidRDefault="004C68DC" w:rsidP="00036450">
            <w:r>
              <w:t xml:space="preserve">2235 Westmeerbeek </w:t>
            </w:r>
          </w:p>
          <w:sdt>
            <w:sdtPr>
              <w:id w:val="-1954003311"/>
              <w:placeholder>
                <w:docPart w:val="2D53AF141B21484E8F1382E337184648"/>
              </w:placeholder>
              <w:temporary/>
              <w:showingPlcHdr/>
              <w15:appearance w15:val="hidden"/>
            </w:sdtPr>
            <w:sdtContent>
              <w:p w14:paraId="4EA60D8F" w14:textId="77777777" w:rsidR="00036450" w:rsidRPr="00212A28" w:rsidRDefault="00CB0055" w:rsidP="00CB0055">
                <w:pPr>
                  <w:pStyle w:val="Kop3"/>
                </w:pPr>
                <w:r w:rsidRPr="00212A28">
                  <w:rPr>
                    <w:lang w:bidi="nl-NL"/>
                  </w:rPr>
                  <w:t>Contact</w:t>
                </w:r>
              </w:p>
            </w:sdtContent>
          </w:sdt>
          <w:p w14:paraId="5362F912" w14:textId="7A864461" w:rsidR="004D3011" w:rsidRPr="00212A28" w:rsidRDefault="004C68DC" w:rsidP="004D3011">
            <w:r>
              <w:t>Telefoon : 0494157633</w:t>
            </w:r>
          </w:p>
          <w:p w14:paraId="69BF1F47" w14:textId="0BFA49A8" w:rsidR="004C68DC" w:rsidRPr="0078100A" w:rsidRDefault="004C68DC" w:rsidP="004D3011">
            <w:pPr>
              <w:rPr>
                <w:lang w:val="fr-FR"/>
              </w:rPr>
            </w:pPr>
            <w:r w:rsidRPr="0078100A">
              <w:rPr>
                <w:lang w:val="fr-FR"/>
              </w:rPr>
              <w:t>Email : jarivd2003@gmail.com</w:t>
            </w:r>
          </w:p>
          <w:p w14:paraId="1086B2BE" w14:textId="77777777" w:rsidR="004D3011" w:rsidRPr="0078100A" w:rsidRDefault="004D3011" w:rsidP="004D3011">
            <w:pPr>
              <w:rPr>
                <w:lang w:val="fr-FR"/>
              </w:rPr>
            </w:pPr>
          </w:p>
          <w:p w14:paraId="29D1DC36" w14:textId="72B5CBA3" w:rsidR="000943EE" w:rsidRPr="0078100A" w:rsidRDefault="000943EE" w:rsidP="000943EE">
            <w:pPr>
              <w:pStyle w:val="Kop3"/>
              <w:rPr>
                <w:lang w:val="fr-FR"/>
              </w:rPr>
            </w:pPr>
            <w:r w:rsidRPr="0078100A">
              <w:rPr>
                <w:lang w:val="fr-FR"/>
              </w:rPr>
              <w:t>persoonlijke informatie</w:t>
            </w:r>
          </w:p>
          <w:p w14:paraId="45B17A37" w14:textId="79FE0B06" w:rsidR="000943EE" w:rsidRDefault="000943EE" w:rsidP="004D3011">
            <w:r>
              <w:t>Belgische nationaliteit</w:t>
            </w:r>
          </w:p>
          <w:p w14:paraId="4B9B6499" w14:textId="21F9D008" w:rsidR="000943EE" w:rsidRDefault="000943EE" w:rsidP="004D3011">
            <w:r>
              <w:t>Geboren op 11/08/2003</w:t>
            </w:r>
          </w:p>
          <w:p w14:paraId="07AE7749" w14:textId="649BE83B" w:rsidR="000943EE" w:rsidRDefault="000943EE" w:rsidP="004D3011">
            <w:r>
              <w:t>Ongehuwd</w:t>
            </w:r>
          </w:p>
          <w:p w14:paraId="4C290B1B" w14:textId="13D7CD23" w:rsidR="000943EE" w:rsidRDefault="000943EE" w:rsidP="004D3011">
            <w:r>
              <w:t>Voorlopig rijbewijs</w:t>
            </w:r>
          </w:p>
          <w:p w14:paraId="7BB1EAEA" w14:textId="738E1D66" w:rsidR="000943EE" w:rsidRDefault="000943EE" w:rsidP="004D3011"/>
          <w:sdt>
            <w:sdtPr>
              <w:id w:val="-1444214663"/>
              <w:placeholder>
                <w:docPart w:val="DDDDE29D27B34859AB333F228439F7AC"/>
              </w:placeholder>
              <w:temporary/>
              <w:showingPlcHdr/>
              <w15:appearance w15:val="hidden"/>
            </w:sdtPr>
            <w:sdtContent>
              <w:p w14:paraId="37393620" w14:textId="77777777" w:rsidR="004D3011" w:rsidRPr="004C68DC" w:rsidRDefault="00CB0055" w:rsidP="00CB0055">
                <w:pPr>
                  <w:pStyle w:val="Kop3"/>
                  <w:rPr>
                    <w:lang w:val="en-US"/>
                  </w:rPr>
                </w:pPr>
                <w:r w:rsidRPr="004C68DC">
                  <w:rPr>
                    <w:lang w:val="en-US" w:bidi="nl-NL"/>
                  </w:rPr>
                  <w:t>Hobbies</w:t>
                </w:r>
              </w:p>
            </w:sdtContent>
          </w:sdt>
          <w:p w14:paraId="28DE2C76" w14:textId="0F6823A7" w:rsidR="004D3011" w:rsidRDefault="004C68DC" w:rsidP="004D3011">
            <w:r>
              <w:t>Voetbal</w:t>
            </w:r>
          </w:p>
          <w:p w14:paraId="292C8108" w14:textId="1B09B851" w:rsidR="004C68DC" w:rsidRDefault="004C68DC" w:rsidP="004D3011">
            <w:r>
              <w:t>Snowboarden</w:t>
            </w:r>
          </w:p>
          <w:p w14:paraId="01CA56D4" w14:textId="660FBB4B" w:rsidR="004D3011" w:rsidRPr="004C68DC" w:rsidRDefault="004C68DC" w:rsidP="004D3011">
            <w:pPr>
              <w:rPr>
                <w:lang w:val="en-US"/>
              </w:rPr>
            </w:pPr>
            <w:r>
              <w:t xml:space="preserve">Gamen </w:t>
            </w:r>
          </w:p>
        </w:tc>
        <w:tc>
          <w:tcPr>
            <w:tcW w:w="720" w:type="dxa"/>
          </w:tcPr>
          <w:p w14:paraId="4A71BD62" w14:textId="77777777" w:rsidR="001B2ABD" w:rsidRPr="004C68DC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234CF89ACF14C91AC4D52CD97BFB0E7"/>
              </w:placeholder>
              <w:temporary/>
              <w:showingPlcHdr/>
              <w15:appearance w15:val="hidden"/>
            </w:sdtPr>
            <w:sdtContent>
              <w:p w14:paraId="087B458E" w14:textId="77777777" w:rsidR="001B2ABD" w:rsidRPr="00212A28" w:rsidRDefault="00E25A26" w:rsidP="00036450">
                <w:pPr>
                  <w:pStyle w:val="Kop2"/>
                </w:pPr>
                <w:r w:rsidRPr="00212A28">
                  <w:rPr>
                    <w:lang w:bidi="nl-NL"/>
                  </w:rPr>
                  <w:t>OPLEIDING</w:t>
                </w:r>
              </w:p>
            </w:sdtContent>
          </w:sdt>
          <w:p w14:paraId="7C2800BF" w14:textId="1A14731E" w:rsidR="00036450" w:rsidRDefault="004C68DC" w:rsidP="00B359E4">
            <w:pPr>
              <w:pStyle w:val="Kop4"/>
            </w:pPr>
            <w:r>
              <w:t>Vrije Sint-Lambertusscholen Westerlo</w:t>
            </w:r>
          </w:p>
          <w:p w14:paraId="1D90FE9F" w14:textId="77777777" w:rsidR="000943EE" w:rsidRPr="000943EE" w:rsidRDefault="000943EE" w:rsidP="000943EE"/>
          <w:p w14:paraId="7DDDE885" w14:textId="20709518" w:rsidR="004C68DC" w:rsidRPr="004C68DC" w:rsidRDefault="000943EE" w:rsidP="004C68DC">
            <w:r>
              <w:t>Middelbaar Onderwijs :</w:t>
            </w:r>
          </w:p>
          <w:p w14:paraId="4F78CBE2" w14:textId="3C52CD43" w:rsidR="004C68DC" w:rsidRDefault="004C68DC" w:rsidP="004C68DC">
            <w:pPr>
              <w:pStyle w:val="Datum"/>
            </w:pPr>
            <w:r>
              <w:t>Van 01/09/2015 tot 30/06/2016 : Latijn</w:t>
            </w:r>
          </w:p>
          <w:p w14:paraId="4F99632C" w14:textId="2107F540" w:rsidR="004C68DC" w:rsidRDefault="004C68DC" w:rsidP="004C68DC">
            <w:r>
              <w:t xml:space="preserve">Van 01/09/2016 tot 30/06/2017 : </w:t>
            </w:r>
            <w:r w:rsidR="000943EE">
              <w:t>Moderne Talen</w:t>
            </w:r>
          </w:p>
          <w:p w14:paraId="73614F07" w14:textId="27A7E72B" w:rsidR="004C68DC" w:rsidRDefault="004C68DC" w:rsidP="004C68DC">
            <w:r>
              <w:t>Van 01/09/2017 tot 30/06/2019 : Economie-Moderne Talen</w:t>
            </w:r>
          </w:p>
          <w:p w14:paraId="26956006" w14:textId="33831113" w:rsidR="00CC0C6D" w:rsidRPr="00212A28" w:rsidRDefault="004C68DC" w:rsidP="000943EE">
            <w:r>
              <w:t xml:space="preserve">Van 01/09/2019 tot 30/06/2021 : Accountancy-Informatica </w:t>
            </w:r>
            <w:r w:rsidR="00CC0C6D" w:rsidRPr="00212A28">
              <w:rPr>
                <w:lang w:bidi="nl-NL"/>
              </w:rPr>
              <w:t xml:space="preserve"> </w:t>
            </w:r>
          </w:p>
          <w:p w14:paraId="7F195E3C" w14:textId="01BBAF93" w:rsidR="004142CD" w:rsidRPr="00212A28" w:rsidRDefault="004142CD" w:rsidP="004C68DC">
            <w:r w:rsidRPr="00212A28">
              <w:rPr>
                <w:lang w:bidi="nl-NL"/>
              </w:rPr>
              <w:t xml:space="preserve"> </w:t>
            </w:r>
          </w:p>
          <w:sdt>
            <w:sdtPr>
              <w:id w:val="1001553383"/>
              <w:placeholder>
                <w:docPart w:val="0A0877CC58324F378D30123D807E009B"/>
              </w:placeholder>
              <w:temporary/>
              <w:showingPlcHdr/>
              <w15:appearance w15:val="hidden"/>
            </w:sdtPr>
            <w:sdtContent>
              <w:p w14:paraId="0B410F2C" w14:textId="77777777" w:rsidR="00036450" w:rsidRPr="00212A28" w:rsidRDefault="00036450" w:rsidP="00036450">
                <w:pPr>
                  <w:pStyle w:val="Kop2"/>
                </w:pPr>
                <w:r w:rsidRPr="00212A28">
                  <w:rPr>
                    <w:lang w:bidi="nl-NL"/>
                  </w:rPr>
                  <w:t>WERKERVARING</w:t>
                </w:r>
              </w:p>
            </w:sdtContent>
          </w:sdt>
          <w:p w14:paraId="5127C1A7" w14:textId="30E5E933" w:rsidR="004D3011" w:rsidRPr="000943EE" w:rsidRDefault="00EA63C8" w:rsidP="004C68DC">
            <w:pPr>
              <w:pStyle w:val="Kop4"/>
              <w:rPr>
                <w:b w:val="0"/>
                <w:bCs/>
              </w:rPr>
            </w:pPr>
            <w:r>
              <w:rPr>
                <w:b w:val="0"/>
                <w:bCs/>
              </w:rPr>
              <w:t>Ervaring als inpakker van pralines bij Entiris.</w:t>
            </w:r>
          </w:p>
          <w:p w14:paraId="7D3D14BB" w14:textId="4E354B58" w:rsidR="00036450" w:rsidRPr="00212A28" w:rsidRDefault="000943EE" w:rsidP="00036450">
            <w:pPr>
              <w:pStyle w:val="Kop2"/>
            </w:pPr>
            <w:r>
              <w:t>Talenkennis</w:t>
            </w:r>
          </w:p>
          <w:p w14:paraId="300E0F40" w14:textId="32718CDC" w:rsidR="00036450" w:rsidRPr="0078100A" w:rsidRDefault="004C68DC" w:rsidP="004D3011">
            <w:pPr>
              <w:rPr>
                <w:noProof/>
                <w:color w:val="000000" w:themeColor="text1"/>
                <w:lang w:val="nl-BE" w:eastAsia="zh-CN"/>
              </w:rPr>
            </w:pPr>
            <w:r w:rsidRPr="0078100A">
              <w:rPr>
                <w:noProof/>
                <w:color w:val="000000" w:themeColor="text1"/>
                <w:lang w:val="nl-BE" w:eastAsia="zh-CN"/>
              </w:rPr>
              <w:t>-</w:t>
            </w:r>
            <w:r w:rsidR="000943EE" w:rsidRPr="0078100A">
              <w:rPr>
                <w:noProof/>
                <w:color w:val="000000" w:themeColor="text1"/>
                <w:lang w:val="nl-BE" w:eastAsia="zh-CN"/>
              </w:rPr>
              <w:t xml:space="preserve"> Nederlands </w:t>
            </w:r>
            <w:r w:rsidR="00615094" w:rsidRPr="0078100A">
              <w:rPr>
                <w:noProof/>
                <w:color w:val="000000" w:themeColor="text1"/>
                <w:lang w:val="nl-BE" w:eastAsia="zh-CN"/>
              </w:rPr>
              <w:t>(moedertaal)</w:t>
            </w:r>
          </w:p>
          <w:p w14:paraId="4935976F" w14:textId="28B5EBF0" w:rsidR="00615094" w:rsidRPr="00615094" w:rsidRDefault="00615094" w:rsidP="004D3011">
            <w:pPr>
              <w:rPr>
                <w:noProof/>
                <w:color w:val="000000" w:themeColor="text1"/>
                <w:lang w:val="nl-BE" w:eastAsia="zh-CN"/>
              </w:rPr>
            </w:pPr>
            <w:r w:rsidRPr="00615094">
              <w:rPr>
                <w:noProof/>
                <w:color w:val="000000" w:themeColor="text1"/>
                <w:lang w:val="nl-BE" w:eastAsia="zh-CN"/>
              </w:rPr>
              <w:t>- Engels (goede kennis)</w:t>
            </w:r>
          </w:p>
          <w:p w14:paraId="53FE741C" w14:textId="5258C45A" w:rsidR="00615094" w:rsidRPr="0078100A" w:rsidRDefault="00615094" w:rsidP="004D3011">
            <w:pPr>
              <w:rPr>
                <w:noProof/>
                <w:color w:val="000000" w:themeColor="text1"/>
                <w:lang w:val="en-US" w:eastAsia="zh-CN"/>
              </w:rPr>
            </w:pPr>
            <w:r w:rsidRPr="0078100A">
              <w:rPr>
                <w:noProof/>
                <w:color w:val="000000" w:themeColor="text1"/>
                <w:lang w:val="en-US" w:eastAsia="zh-CN"/>
              </w:rPr>
              <w:t>- Frans (basiskennis)</w:t>
            </w:r>
          </w:p>
          <w:p w14:paraId="7A531096" w14:textId="095BEF23" w:rsidR="00615094" w:rsidRDefault="00615094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- Duits (basiskennis)</w:t>
            </w:r>
          </w:p>
          <w:p w14:paraId="26F1B622" w14:textId="21E4F478" w:rsidR="00615094" w:rsidRDefault="00615094" w:rsidP="004D3011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67836952" w14:textId="376C64CD" w:rsidR="00615094" w:rsidRDefault="00615094" w:rsidP="004D3011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29D0B3E2" w14:textId="6715B496" w:rsidR="00615094" w:rsidRPr="00615094" w:rsidRDefault="00EA63C8" w:rsidP="00615094">
            <w:pPr>
              <w:pStyle w:val="Kop2"/>
              <w:rPr>
                <w:rFonts w:eastAsiaTheme="minorEastAsia" w:cstheme="minorBidi"/>
                <w:b w:val="0"/>
                <w:bCs w:val="0"/>
                <w:caps w:val="0"/>
                <w:sz w:val="18"/>
                <w:szCs w:val="22"/>
                <w:lang w:val="en-US"/>
              </w:rPr>
            </w:pPr>
            <w:r>
              <w:rPr>
                <w:lang w:val="en-US"/>
              </w:rPr>
              <w:t xml:space="preserve">Informatica </w:t>
            </w:r>
            <w:r w:rsidR="00615094" w:rsidRPr="00615094">
              <w:rPr>
                <w:lang w:val="en-US"/>
              </w:rPr>
              <w:t xml:space="preserve">kennis </w:t>
            </w:r>
          </w:p>
          <w:p w14:paraId="5463E988" w14:textId="2426EFFC" w:rsidR="00615094" w:rsidRDefault="00615094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- Office (Word, Excel, Powerpoint)</w:t>
            </w:r>
          </w:p>
          <w:p w14:paraId="04D162C1" w14:textId="27A78FEF" w:rsidR="00615094" w:rsidRDefault="0078100A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- MySQL</w:t>
            </w:r>
          </w:p>
          <w:p w14:paraId="7E4E8C61" w14:textId="267C6CC9" w:rsidR="0078100A" w:rsidRDefault="0078100A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- C# Visual studio</w:t>
            </w:r>
          </w:p>
          <w:p w14:paraId="0E662A99" w14:textId="559A53B5" w:rsidR="0078100A" w:rsidRDefault="0078100A" w:rsidP="004D3011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- HTML en CSS</w:t>
            </w:r>
          </w:p>
          <w:sdt>
            <w:sdtPr>
              <w:id w:val="1289166769"/>
              <w:placeholder>
                <w:docPart w:val="3E949B6AB9364B30AD50B6422BE7FB68"/>
              </w:placeholder>
              <w:temporary/>
              <w:showingPlcHdr/>
              <w15:appearance w15:val="hidden"/>
            </w:sdtPr>
            <w:sdtContent>
              <w:p w14:paraId="2B514DCF" w14:textId="14BFEAA0" w:rsidR="000943EE" w:rsidRPr="00615094" w:rsidRDefault="000943EE" w:rsidP="00615094">
                <w:pPr>
                  <w:pStyle w:val="Kop2"/>
                </w:pPr>
                <w:r w:rsidRPr="00212A28">
                  <w:rPr>
                    <w:rStyle w:val="Kop2Char"/>
                    <w:b/>
                    <w:lang w:bidi="nl-NL"/>
                  </w:rPr>
                  <w:t>VAARDIGHEDEN</w:t>
                </w:r>
              </w:p>
            </w:sdtContent>
          </w:sdt>
        </w:tc>
      </w:tr>
    </w:tbl>
    <w:p w14:paraId="23501CB4" w14:textId="6924A18D" w:rsidR="00615094" w:rsidRDefault="00615094" w:rsidP="00615094">
      <w:pPr>
        <w:rPr>
          <w:noProof/>
          <w:color w:val="000000" w:themeColor="text1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  <w:color w:val="000000" w:themeColor="text1"/>
          <w:lang w:val="en-US" w:eastAsia="zh-CN"/>
        </w:rPr>
        <w:t xml:space="preserve">- </w:t>
      </w:r>
      <w:r w:rsidR="002929C2">
        <w:rPr>
          <w:noProof/>
          <w:color w:val="000000" w:themeColor="text1"/>
          <w:lang w:val="en-US" w:eastAsia="zh-CN"/>
        </w:rPr>
        <w:t>Samenwerken-teamplayer</w:t>
      </w:r>
    </w:p>
    <w:p w14:paraId="793E14F5" w14:textId="1BD99DF8" w:rsidR="00615094" w:rsidRPr="00615094" w:rsidRDefault="00615094" w:rsidP="00615094">
      <w:pPr>
        <w:rPr>
          <w:noProof/>
          <w:color w:val="000000" w:themeColor="text1"/>
          <w:lang w:val="nl-BE" w:eastAsia="zh-CN"/>
        </w:rPr>
      </w:pP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78100A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 xml:space="preserve">- bijv. </w:t>
      </w:r>
      <w:r w:rsidR="00EA63C8">
        <w:rPr>
          <w:noProof/>
          <w:color w:val="000000" w:themeColor="text1"/>
          <w:lang w:val="nl-BE" w:eastAsia="zh-CN"/>
        </w:rPr>
        <w:t>in mijn</w:t>
      </w:r>
      <w:r w:rsidRPr="00615094">
        <w:rPr>
          <w:noProof/>
          <w:color w:val="000000" w:themeColor="text1"/>
          <w:lang w:val="nl-BE" w:eastAsia="zh-CN"/>
        </w:rPr>
        <w:t xml:space="preserve"> v</w:t>
      </w:r>
      <w:r>
        <w:rPr>
          <w:noProof/>
          <w:color w:val="000000" w:themeColor="text1"/>
          <w:lang w:val="nl-BE" w:eastAsia="zh-CN"/>
        </w:rPr>
        <w:t>oetbalploeg of groepwerken in school</w:t>
      </w:r>
    </w:p>
    <w:p w14:paraId="0EB08742" w14:textId="2FA64BE7" w:rsidR="00615094" w:rsidRDefault="00615094" w:rsidP="00615094">
      <w:pPr>
        <w:rPr>
          <w:noProof/>
          <w:color w:val="000000" w:themeColor="text1"/>
          <w:lang w:val="nl-BE" w:eastAsia="zh-CN"/>
        </w:rPr>
      </w:pPr>
      <w:r w:rsidRPr="00615094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ab/>
      </w:r>
      <w:r w:rsidRPr="00615094">
        <w:rPr>
          <w:noProof/>
          <w:color w:val="000000" w:themeColor="text1"/>
          <w:lang w:val="nl-BE" w:eastAsia="zh-CN"/>
        </w:rPr>
        <w:tab/>
        <w:t xml:space="preserve">  </w:t>
      </w:r>
      <w:r>
        <w:rPr>
          <w:noProof/>
          <w:color w:val="000000" w:themeColor="text1"/>
          <w:lang w:val="nl-BE" w:eastAsia="zh-CN"/>
        </w:rPr>
        <w:t xml:space="preserve">- </w:t>
      </w:r>
      <w:r w:rsidR="002929C2">
        <w:rPr>
          <w:noProof/>
          <w:color w:val="000000" w:themeColor="text1"/>
          <w:lang w:val="nl-BE" w:eastAsia="zh-CN"/>
        </w:rPr>
        <w:t>Stressbestedig</w:t>
      </w:r>
      <w:r>
        <w:rPr>
          <w:noProof/>
          <w:color w:val="000000" w:themeColor="text1"/>
          <w:lang w:val="nl-BE" w:eastAsia="zh-CN"/>
        </w:rPr>
        <w:t xml:space="preserve"> </w:t>
      </w:r>
    </w:p>
    <w:p w14:paraId="3D1DE05F" w14:textId="6A88AB79" w:rsidR="00615094" w:rsidRDefault="00615094" w:rsidP="00615094">
      <w:pPr>
        <w:rPr>
          <w:noProof/>
          <w:color w:val="000000" w:themeColor="text1"/>
          <w:lang w:val="nl-BE" w:eastAsia="zh-CN"/>
        </w:rPr>
      </w:pP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  <w:t xml:space="preserve">- </w:t>
      </w:r>
      <w:r w:rsidR="002929C2">
        <w:rPr>
          <w:noProof/>
          <w:color w:val="000000" w:themeColor="text1"/>
          <w:lang w:val="nl-BE" w:eastAsia="zh-CN"/>
        </w:rPr>
        <w:t xml:space="preserve">met een goede planning en flexibele houding ervaar ik weinig </w:t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</w:r>
      <w:r w:rsidR="002929C2">
        <w:rPr>
          <w:noProof/>
          <w:color w:val="000000" w:themeColor="text1"/>
          <w:lang w:val="nl-BE" w:eastAsia="zh-CN"/>
        </w:rPr>
        <w:tab/>
        <w:t xml:space="preserve">  stress en kan ik goed omgaan met deadlines</w:t>
      </w:r>
    </w:p>
    <w:p w14:paraId="76FADDFE" w14:textId="0528A85B" w:rsidR="008249E8" w:rsidRDefault="00615094" w:rsidP="00615094">
      <w:pPr>
        <w:rPr>
          <w:noProof/>
          <w:color w:val="000000" w:themeColor="text1"/>
          <w:lang w:val="nl-BE" w:eastAsia="zh-CN"/>
        </w:rPr>
      </w:pP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  <w:t xml:space="preserve">  - </w:t>
      </w:r>
      <w:r w:rsidR="002929C2">
        <w:rPr>
          <w:noProof/>
          <w:color w:val="000000" w:themeColor="text1"/>
          <w:lang w:val="nl-BE" w:eastAsia="zh-CN"/>
        </w:rPr>
        <w:t>Probleemoplossend denken</w:t>
      </w:r>
    </w:p>
    <w:p w14:paraId="3F088D45" w14:textId="3798B64D" w:rsidR="002929C2" w:rsidRPr="00212A28" w:rsidRDefault="002929C2" w:rsidP="00615094"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</w:r>
      <w:r>
        <w:rPr>
          <w:noProof/>
          <w:color w:val="000000" w:themeColor="text1"/>
          <w:lang w:val="nl-BE" w:eastAsia="zh-CN"/>
        </w:rPr>
        <w:tab/>
        <w:t>- problemen aanpakken door creatief te zijn</w:t>
      </w:r>
    </w:p>
    <w:sectPr w:rsidR="002929C2" w:rsidRPr="00212A28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DF466" w14:textId="77777777" w:rsidR="001215B7" w:rsidRDefault="001215B7" w:rsidP="000C45FF">
      <w:r>
        <w:separator/>
      </w:r>
    </w:p>
  </w:endnote>
  <w:endnote w:type="continuationSeparator" w:id="0">
    <w:p w14:paraId="26A94D0D" w14:textId="77777777" w:rsidR="001215B7" w:rsidRDefault="001215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B724" w14:textId="77777777" w:rsidR="001215B7" w:rsidRDefault="001215B7" w:rsidP="000C45FF">
      <w:r>
        <w:separator/>
      </w:r>
    </w:p>
  </w:footnote>
  <w:footnote w:type="continuationSeparator" w:id="0">
    <w:p w14:paraId="35D9D458" w14:textId="77777777" w:rsidR="001215B7" w:rsidRDefault="001215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795A" w14:textId="62EE0A62" w:rsidR="000C45FF" w:rsidRPr="00212A28" w:rsidRDefault="00EA63C8">
    <w:pPr>
      <w:pStyle w:val="Koptekst"/>
    </w:pPr>
    <w:r>
      <w:rPr>
        <w:noProof/>
      </w:rPr>
      <w:pict w14:anchorId="492671F1">
        <v:shapetype id="_x0000_t202" coordsize="21600,21600" o:spt="202" path="m,l,21600r21600,l21600,xe">
          <v:stroke joinstyle="miter"/>
          <v:path gradientshapeok="t" o:connecttype="rect"/>
        </v:shapetype>
        <v:shape id="MSIPCM8ed640059afce5fe2c2ce84e" o:spid="_x0000_s2049" type="#_x0000_t202" alt="{&quot;HashCode&quot;:104729008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BpH0ioqwIAAEYFAAAOAAAAAAAAAAAA&#10;AAAAAC4CAABkcnMvZTJvRG9jLnhtbFBLAQItABQABgAIAAAAIQBLIgnm3AAAAAcBAAAPAAAAAAAA&#10;AAAAAAAAAAUFAABkcnMvZG93bnJldi54bWxQSwUGAAAAAAQABADzAAAADgYAAAAA&#10;" o:allowincell="f" filled="f" stroked="f" strokeweight=".5pt">
          <v:textbox inset=",0,,0">
            <w:txbxContent>
              <w:p w14:paraId="2ED1E954" w14:textId="42578B8B" w:rsidR="002929C2" w:rsidRPr="002929C2" w:rsidRDefault="002929C2" w:rsidP="002929C2">
                <w:pPr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0C45FF"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90A27FA" wp14:editId="75AC746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A65C6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8DC"/>
    <w:rsid w:val="00036450"/>
    <w:rsid w:val="00084FE7"/>
    <w:rsid w:val="000943EE"/>
    <w:rsid w:val="00094499"/>
    <w:rsid w:val="000C45FF"/>
    <w:rsid w:val="000E3FD1"/>
    <w:rsid w:val="00112054"/>
    <w:rsid w:val="001215B7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2A28"/>
    <w:rsid w:val="002400EB"/>
    <w:rsid w:val="00256CF7"/>
    <w:rsid w:val="00281FD5"/>
    <w:rsid w:val="002929C2"/>
    <w:rsid w:val="002D3CA3"/>
    <w:rsid w:val="0030481B"/>
    <w:rsid w:val="003156FC"/>
    <w:rsid w:val="003254B5"/>
    <w:rsid w:val="0037121F"/>
    <w:rsid w:val="003A6B7D"/>
    <w:rsid w:val="003B06CA"/>
    <w:rsid w:val="00406685"/>
    <w:rsid w:val="004071FC"/>
    <w:rsid w:val="004142CD"/>
    <w:rsid w:val="00445947"/>
    <w:rsid w:val="004813B3"/>
    <w:rsid w:val="00496591"/>
    <w:rsid w:val="004C63E4"/>
    <w:rsid w:val="004C68DC"/>
    <w:rsid w:val="004D3011"/>
    <w:rsid w:val="005262AC"/>
    <w:rsid w:val="00557BA1"/>
    <w:rsid w:val="005E39D5"/>
    <w:rsid w:val="00600670"/>
    <w:rsid w:val="00615094"/>
    <w:rsid w:val="0062123A"/>
    <w:rsid w:val="00646E75"/>
    <w:rsid w:val="006771D0"/>
    <w:rsid w:val="00715FCB"/>
    <w:rsid w:val="00743101"/>
    <w:rsid w:val="007775E1"/>
    <w:rsid w:val="0078100A"/>
    <w:rsid w:val="007867A0"/>
    <w:rsid w:val="007927F5"/>
    <w:rsid w:val="00802CA0"/>
    <w:rsid w:val="008249E8"/>
    <w:rsid w:val="009260CD"/>
    <w:rsid w:val="00952C25"/>
    <w:rsid w:val="00A15347"/>
    <w:rsid w:val="00A2118D"/>
    <w:rsid w:val="00AD76E2"/>
    <w:rsid w:val="00B20152"/>
    <w:rsid w:val="00B359E4"/>
    <w:rsid w:val="00B57D98"/>
    <w:rsid w:val="00B70850"/>
    <w:rsid w:val="00B7247C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2E35"/>
    <w:rsid w:val="00DD172A"/>
    <w:rsid w:val="00E25A26"/>
    <w:rsid w:val="00E4381A"/>
    <w:rsid w:val="00E55D74"/>
    <w:rsid w:val="00EA63C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8BE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rFonts w:ascii="Century Gothic" w:hAnsi="Century Gothic"/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60474\AppData\Local\Microsoft\Office\16.0\DTS\nl-NL%7bD8A08653-D017-414E-96FF-F7BE5E0D3339%7d\%7bC7DCAC27-F4E4-4ECD-92E3-FA8BE41477E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53AF141B21484E8F1382E3371846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10EF8C-C86B-4303-B546-F87CE132E94B}"/>
      </w:docPartPr>
      <w:docPartBody>
        <w:p w:rsidR="001F6095" w:rsidRDefault="00717D99">
          <w:pPr>
            <w:pStyle w:val="2D53AF141B21484E8F1382E337184648"/>
          </w:pPr>
          <w:r w:rsidRPr="00212A28">
            <w:rPr>
              <w:lang w:bidi="nl-NL"/>
            </w:rPr>
            <w:t>Contact</w:t>
          </w:r>
        </w:p>
      </w:docPartBody>
    </w:docPart>
    <w:docPart>
      <w:docPartPr>
        <w:name w:val="DDDDE29D27B34859AB333F228439F7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598D6E-C4D1-443A-ABE6-BFDDF6E9640B}"/>
      </w:docPartPr>
      <w:docPartBody>
        <w:p w:rsidR="001F6095" w:rsidRDefault="00717D99">
          <w:pPr>
            <w:pStyle w:val="DDDDE29D27B34859AB333F228439F7AC"/>
          </w:pPr>
          <w:r w:rsidRPr="00212A28">
            <w:rPr>
              <w:lang w:bidi="nl-NL"/>
            </w:rPr>
            <w:t>Hobbies</w:t>
          </w:r>
        </w:p>
      </w:docPartBody>
    </w:docPart>
    <w:docPart>
      <w:docPartPr>
        <w:name w:val="8234CF89ACF14C91AC4D52CD97BFB0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76FE08-4875-4EBD-870A-7487E36910FA}"/>
      </w:docPartPr>
      <w:docPartBody>
        <w:p w:rsidR="001F6095" w:rsidRDefault="00717D99">
          <w:pPr>
            <w:pStyle w:val="8234CF89ACF14C91AC4D52CD97BFB0E7"/>
          </w:pPr>
          <w:r w:rsidRPr="00212A28">
            <w:rPr>
              <w:lang w:bidi="nl-NL"/>
            </w:rPr>
            <w:t>OPLEIDING</w:t>
          </w:r>
        </w:p>
      </w:docPartBody>
    </w:docPart>
    <w:docPart>
      <w:docPartPr>
        <w:name w:val="0A0877CC58324F378D30123D807E00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992054-357D-44EE-B0A5-F739D0CFCA72}"/>
      </w:docPartPr>
      <w:docPartBody>
        <w:p w:rsidR="001F6095" w:rsidRDefault="00717D99">
          <w:pPr>
            <w:pStyle w:val="0A0877CC58324F378D30123D807E009B"/>
          </w:pPr>
          <w:r w:rsidRPr="00212A28">
            <w:rPr>
              <w:lang w:bidi="nl-NL"/>
            </w:rPr>
            <w:t>WERKERVARING</w:t>
          </w:r>
        </w:p>
      </w:docPartBody>
    </w:docPart>
    <w:docPart>
      <w:docPartPr>
        <w:name w:val="3E949B6AB9364B30AD50B6422BE7FB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669C6D-0CDE-49DD-A00C-AD8565A10051}"/>
      </w:docPartPr>
      <w:docPartBody>
        <w:p w:rsidR="001F6095" w:rsidRDefault="00717D99" w:rsidP="00717D99">
          <w:pPr>
            <w:pStyle w:val="3E949B6AB9364B30AD50B6422BE7FB68"/>
          </w:pPr>
          <w:r w:rsidRPr="00212A28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99"/>
    <w:rsid w:val="001F6095"/>
    <w:rsid w:val="00717D99"/>
    <w:rsid w:val="009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rsid w:val="00717D99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17D99"/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  <w:style w:type="paragraph" w:customStyle="1" w:styleId="2D53AF141B21484E8F1382E337184648">
    <w:name w:val="2D53AF141B21484E8F1382E337184648"/>
  </w:style>
  <w:style w:type="character" w:styleId="Hyperlink">
    <w:name w:val="Hyperlink"/>
    <w:basedOn w:val="Standaardalinea-lettertype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DDDE29D27B34859AB333F228439F7AC">
    <w:name w:val="DDDDE29D27B34859AB333F228439F7AC"/>
  </w:style>
  <w:style w:type="paragraph" w:customStyle="1" w:styleId="8234CF89ACF14C91AC4D52CD97BFB0E7">
    <w:name w:val="8234CF89ACF14C91AC4D52CD97BFB0E7"/>
  </w:style>
  <w:style w:type="paragraph" w:customStyle="1" w:styleId="0A0877CC58324F378D30123D807E009B">
    <w:name w:val="0A0877CC58324F378D30123D807E009B"/>
  </w:style>
  <w:style w:type="paragraph" w:customStyle="1" w:styleId="3E949B6AB9364B30AD50B6422BE7FB68">
    <w:name w:val="3E949B6AB9364B30AD50B6422BE7FB68"/>
    <w:rsid w:val="00717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{C7DCAC27-F4E4-4ECD-92E3-FA8BE41477EE}tf00546271_win32.dotx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2021-05-27T15:13:00Z</dcterms:created>
  <dcterms:modified xsi:type="dcterms:W3CDTF">2021-09-23T12:38:00Z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598e80-c4b0-45ea-92db-0f710f24d13e_Enabled">
    <vt:lpwstr>true</vt:lpwstr>
  </property>
  <property fmtid="{D5CDD505-2E9C-101B-9397-08002B2CF9AE}" pid="3" name="MSIP_Label_31598e80-c4b0-45ea-92db-0f710f24d13e_SetDate">
    <vt:lpwstr>2021-05-27T15:48:15Z</vt:lpwstr>
  </property>
  <property fmtid="{D5CDD505-2E9C-101B-9397-08002B2CF9AE}" pid="4" name="MSIP_Label_31598e80-c4b0-45ea-92db-0f710f24d13e_Method">
    <vt:lpwstr>Privileged</vt:lpwstr>
  </property>
  <property fmtid="{D5CDD505-2E9C-101B-9397-08002B2CF9AE}" pid="5" name="MSIP_Label_31598e80-c4b0-45ea-92db-0f710f24d13e_Name">
    <vt:lpwstr>31598e80-c4b0-45ea-92db-0f710f24d13e</vt:lpwstr>
  </property>
  <property fmtid="{D5CDD505-2E9C-101B-9397-08002B2CF9AE}" pid="6" name="MSIP_Label_31598e80-c4b0-45ea-92db-0f710f24d13e_SiteId">
    <vt:lpwstr>64af2aee-7d6c-49ac-a409-192d3fee73b8</vt:lpwstr>
  </property>
  <property fmtid="{D5CDD505-2E9C-101B-9397-08002B2CF9AE}" pid="7" name="MSIP_Label_31598e80-c4b0-45ea-92db-0f710f24d13e_ActionId">
    <vt:lpwstr>f22cbfa9-5295-45f5-8c85-329374105e65</vt:lpwstr>
  </property>
  <property fmtid="{D5CDD505-2E9C-101B-9397-08002B2CF9AE}" pid="8" name="MSIP_Label_31598e80-c4b0-45ea-92db-0f710f24d13e_ContentBits">
    <vt:lpwstr>1</vt:lpwstr>
  </property>
</Properties>
</file>